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GMS介绍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color w:val="000000"/>
          <w:sz w:val="21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GMS</w:t>
      </w:r>
      <w:r>
        <w:rPr>
          <w:rFonts w:hint="default" w:ascii="微软雅黑" w:hAnsi="微软雅黑" w:eastAsia="微软雅黑"/>
          <w:color w:val="000000"/>
          <w:sz w:val="21"/>
        </w:rPr>
        <w:t>全称为</w:t>
      </w:r>
      <w:r>
        <w:rPr>
          <w:rFonts w:hint="default" w:ascii="微软雅黑" w:hAnsi="微软雅黑" w:eastAsia="微软雅黑"/>
          <w:color w:val="000000"/>
          <w:sz w:val="21"/>
        </w:rPr>
        <w:fldChar w:fldCharType="begin"/>
      </w:r>
      <w:r>
        <w:rPr>
          <w:rFonts w:hint="default" w:ascii="微软雅黑" w:hAnsi="微软雅黑" w:eastAsia="微软雅黑"/>
          <w:color w:val="000000"/>
          <w:sz w:val="21"/>
        </w:rPr>
        <w:instrText xml:space="preserve"> HYPERLINK "https://baike.baidu.com/item/Google" \t "https://baike.baidu.com/item/GMS/_blank" </w:instrText>
      </w:r>
      <w:r>
        <w:rPr>
          <w:rFonts w:hint="default" w:ascii="微软雅黑" w:hAnsi="微软雅黑" w:eastAsia="微软雅黑"/>
          <w:color w:val="000000"/>
          <w:sz w:val="21"/>
        </w:rPr>
        <w:fldChar w:fldCharType="separate"/>
      </w:r>
      <w:r>
        <w:rPr>
          <w:rFonts w:hint="default" w:ascii="微软雅黑" w:hAnsi="微软雅黑" w:eastAsia="微软雅黑"/>
          <w:color w:val="000000"/>
          <w:sz w:val="21"/>
        </w:rPr>
        <w:t>Google</w:t>
      </w:r>
      <w:r>
        <w:rPr>
          <w:rFonts w:hint="default" w:ascii="微软雅黑" w:hAnsi="微软雅黑" w:eastAsia="微软雅黑"/>
          <w:color w:val="000000"/>
          <w:sz w:val="21"/>
        </w:rPr>
        <w:fldChar w:fldCharType="end"/>
      </w:r>
      <w:r>
        <w:rPr>
          <w:rFonts w:hint="eastAsia" w:ascii="微软雅黑" w:hAnsi="微软雅黑" w:eastAsia="微软雅黑"/>
          <w:color w:val="000000"/>
          <w:sz w:val="21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color w:val="000000"/>
          <w:sz w:val="21"/>
        </w:rPr>
        <w:t>Mobile Service，即</w:t>
      </w:r>
      <w:r>
        <w:rPr>
          <w:rFonts w:hint="default" w:ascii="微软雅黑" w:hAnsi="微软雅黑" w:eastAsia="微软雅黑"/>
          <w:color w:val="000000"/>
          <w:sz w:val="21"/>
        </w:rPr>
        <w:fldChar w:fldCharType="begin"/>
      </w:r>
      <w:r>
        <w:rPr>
          <w:rFonts w:hint="default" w:ascii="微软雅黑" w:hAnsi="微软雅黑" w:eastAsia="微软雅黑"/>
          <w:color w:val="000000"/>
          <w:sz w:val="21"/>
        </w:rPr>
        <w:instrText xml:space="preserve"> HYPERLINK "https://baike.baidu.com/item/%E8%B0%B7%E6%AD%8C" \t "https://baike.baidu.com/item/GMS/_blank" </w:instrText>
      </w:r>
      <w:r>
        <w:rPr>
          <w:rFonts w:hint="default" w:ascii="微软雅黑" w:hAnsi="微软雅黑" w:eastAsia="微软雅黑"/>
          <w:color w:val="000000"/>
          <w:sz w:val="21"/>
        </w:rPr>
        <w:fldChar w:fldCharType="separate"/>
      </w:r>
      <w:r>
        <w:rPr>
          <w:rFonts w:hint="default" w:ascii="微软雅黑" w:hAnsi="微软雅黑" w:eastAsia="微软雅黑"/>
          <w:color w:val="000000"/>
          <w:sz w:val="21"/>
        </w:rPr>
        <w:t>谷歌</w:t>
      </w:r>
      <w:r>
        <w:rPr>
          <w:rFonts w:hint="default" w:ascii="微软雅黑" w:hAnsi="微软雅黑" w:eastAsia="微软雅黑"/>
          <w:color w:val="000000"/>
          <w:sz w:val="21"/>
        </w:rPr>
        <w:fldChar w:fldCharType="end"/>
      </w:r>
      <w:r>
        <w:rPr>
          <w:rFonts w:hint="default" w:ascii="微软雅黑" w:hAnsi="微软雅黑" w:eastAsia="微软雅黑"/>
          <w:color w:val="000000"/>
          <w:sz w:val="21"/>
        </w:rPr>
        <w:t>移动服务。</w:t>
      </w:r>
      <w:r>
        <w:rPr>
          <w:rFonts w:hint="eastAsia" w:ascii="微软雅黑" w:hAnsi="微软雅黑" w:eastAsia="微软雅黑"/>
          <w:color w:val="000000"/>
          <w:sz w:val="21"/>
          <w:lang w:eastAsia="zh-CN"/>
        </w:rPr>
        <w:t>是</w:t>
      </w:r>
      <w:r>
        <w:rPr>
          <w:rFonts w:hint="eastAsia" w:ascii="微软雅黑" w:hAnsi="微软雅黑" w:eastAsia="微软雅黑"/>
          <w:color w:val="000000"/>
          <w:sz w:val="21"/>
          <w:lang w:val="en-US" w:eastAsia="zh-CN"/>
        </w:rPr>
        <w:t>Google为解决Android生态碎片化以及系统更新率慢等问题而发布的统一标准。GMS</w:t>
      </w:r>
      <w:r>
        <w:rPr>
          <w:rFonts w:hint="default" w:ascii="微软雅黑" w:hAnsi="微软雅黑" w:eastAsia="微软雅黑"/>
          <w:color w:val="000000"/>
          <w:sz w:val="21"/>
        </w:rPr>
        <w:t>的目的就是让各种Android设备（如手机</w:t>
      </w:r>
      <w:r>
        <w:rPr>
          <w:rFonts w:hint="eastAsia" w:ascii="微软雅黑" w:hAnsi="微软雅黑" w:eastAsia="微软雅黑"/>
          <w:color w:val="000000"/>
          <w:sz w:val="21"/>
          <w:lang w:eastAsia="zh-CN"/>
        </w:rPr>
        <w:t>和平板等</w:t>
      </w:r>
      <w:r>
        <w:rPr>
          <w:rFonts w:hint="default" w:ascii="微软雅黑" w:hAnsi="微软雅黑" w:eastAsia="微软雅黑"/>
          <w:color w:val="000000"/>
          <w:sz w:val="21"/>
        </w:rPr>
        <w:t>）开发商能够开发出兼容性更好的Android设备。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同时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Google制定了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instrText xml:space="preserve"> HYPERLINK "https://source.android.google.cn/compatibility/overview" </w:instrTex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4"/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CDD（Compatibility Defination</w:t>
      </w:r>
      <w:r>
        <w:rPr>
          <w:rStyle w:val="14"/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 xml:space="preserve"> </w:t>
      </w:r>
      <w:r>
        <w:rPr>
          <w:rStyle w:val="14"/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Document）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规范</w:t>
      </w:r>
      <w:r>
        <w:rPr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文档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，为了达到验证CDD规范的目的，提供了一组CASE给不同平台厂商进行验证，Android设备只有满足CDD的规定并且通过</w:t>
      </w:r>
      <w:r>
        <w:rPr>
          <w:rFonts w:hint="eastAsia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GMS认证测试</w:t>
      </w:r>
      <w:r>
        <w:rPr>
          <w:rFonts w:hint="default" w:ascii="微软雅黑" w:hAnsi="微软雅黑" w:eastAsia="微软雅黑" w:cstheme="minorBidi"/>
          <w:color w:val="000000"/>
          <w:kern w:val="2"/>
          <w:sz w:val="21"/>
          <w:szCs w:val="24"/>
          <w:lang w:val="en-US" w:eastAsia="zh-CN" w:bidi="ar-SA"/>
        </w:rPr>
        <w:t>，才能获得Android的商标和享受Android Market的权限，才能使用Android Market。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目前Google在全球范围内授权6家3pl实验室来处理GMS认证，分别为：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ih（富士康）、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Harman（哈曼）、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Pegatron（和硕）、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Windriver（风河）、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Mediatek（联发科技，只针对MTK芯片Express plus项目）、 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SPRD（展讯，只针对展讯芯片Express plus项目）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还有大量OEM厂商直接和Google对接GMS认证测试。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目前GMS认证测试项包括：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CTS（Android Compatibility Test Suite）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 Verifier（Android CTS Verifier）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GTS（Google Mobile Services Test Suite）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VTS（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"http://www.baidu.com/link?url=P6nNNT5UTBR1RwCFoG4ij_bCby_BHvAbJHGjg9-V9gWLxWMl592zaiwYmslpkkNir73RSjtQ-fAvI-u-U5D2yIo64dBuDFdHqKJrrq5Sxwq" \t "https://www.baidu.com/_blank"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Android Vendor Test Suite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CTS-ON-GSI（cts on Google System Image）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STS（Security Test Suite）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Android性能测试（仅适用于Android Go版本）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BTS（Build Test Suite，目前此项由3pl实验室进行，直接对接Google的OEM厂商自己进行）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此外，GMS认证还包括项目的备案和项目白名单申请（后续添加）。</w:t>
      </w:r>
    </w:p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一、</w:t>
      </w:r>
      <w:r>
        <w:rPr>
          <w:sz w:val="30"/>
          <w:szCs w:val="30"/>
        </w:rPr>
        <w:t>测试工具和测试环境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sz w:val="30"/>
          <w:szCs w:val="30"/>
          <w:lang w:eastAsia="zh-CN"/>
        </w:rPr>
      </w:pPr>
      <w:r>
        <w:rPr>
          <w:sz w:val="30"/>
          <w:szCs w:val="30"/>
        </w:rPr>
        <w:t>1）测试工具</w:t>
      </w:r>
      <w:r>
        <w:rPr>
          <w:rFonts w:hint="eastAsia"/>
          <w:sz w:val="30"/>
          <w:szCs w:val="30"/>
          <w:lang w:eastAsia="zh-CN"/>
        </w:rPr>
        <w:t>包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18"/>
          <w:szCs w:val="18"/>
        </w:rPr>
        <w:t xml:space="preserve">     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"https://source.android.google.cn/compatibility/cts/downloads"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14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https://source.android.google.cn/compatibility/cts/downloads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 Verifier（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"https://source.android.google.cn/compatibility/cts/downloads"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14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https://source.android.google.cn/compatibility/cts/downloads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GTS（3pl实验室提供或直接MADA账户下载）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VTS（3pl实验室提供或直接MADA账户下载）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CTS-ON-GSI（此项和VTS使用相同的VTS测试包）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STS（3pl实验室提供或直接MADA账户下载，此测试包分32位和64位）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GSI镜像（3pl实验室提供或直接MADA账户下载，此测试包分32位和64位）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edia媒体文件（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"https://dl.google.com/dl/android/cts/android-cts-media-1.4.zip"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14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https://dl.google.com/dl/android/cts/android-cts-media-1.4.zip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2）测试环境搭建</w:t>
      </w:r>
    </w:p>
    <w:p>
      <w:pPr>
        <w:pStyle w:val="4"/>
        <w:bidi w:val="0"/>
      </w:pPr>
      <w:r>
        <w:rPr>
          <w:rFonts w:hint="eastAsia"/>
          <w:lang w:val="en-US" w:eastAsia="zh-CN"/>
        </w:rPr>
        <w:t>I、</w:t>
      </w:r>
      <w:r>
        <w:t xml:space="preserve"> 电脑的配置要求（</w:t>
      </w:r>
      <w:r>
        <w:rPr>
          <w:rFonts w:hint="eastAsia"/>
          <w:lang w:eastAsia="zh-CN"/>
        </w:rPr>
        <w:t>测试机系统要求</w:t>
      </w:r>
      <w:r>
        <w:t>为ubuntu1</w:t>
      </w:r>
      <w:r>
        <w:rPr>
          <w:rFonts w:hint="eastAsia"/>
          <w:lang w:val="en-US" w:eastAsia="zh-CN"/>
        </w:rPr>
        <w:t>2</w:t>
      </w:r>
      <w:r>
        <w:t>.04</w:t>
      </w:r>
      <w:r>
        <w:rPr>
          <w:rFonts w:hint="eastAsia"/>
          <w:lang w:eastAsia="zh-CN"/>
        </w:rPr>
        <w:t>以上</w:t>
      </w:r>
      <w:r>
        <w:t>）：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ubuntu系统上需要配置jdk，android sdk，usb权限等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保证在电脑端java，aapt，adb，fastboot，可用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请参考（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"https://source.android.google.cn/setup/build/initializing"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https://source.android.google.cn/setup/build/initializing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） 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II、设备端配置要求"/>
      <w:r>
        <w:rPr>
          <w:rFonts w:hint="eastAsia"/>
          <w:lang w:val="en-US" w:eastAsia="zh-CN"/>
        </w:rPr>
        <w:t>II、设备端配置要求</w:t>
      </w:r>
    </w:p>
    <w:bookmarkEnd w:id="0"/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设备烧写User版本软件（STS 和 Go版本性能测试 需要下载UserDebug版本软件）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请烧写有效的SN序列号，IMEI，wifi地址，BT地址，MEID，Googlekey等信息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连接可用wifi（此处需要翻墙网络，保证设备可正常访问Google服务器）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开启蓝牙，Settings &gt; Connected devices &gt;Bluetooth ，打开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设置屏幕超时为最长，Settings &gt; Display &gt; Sleep &gt; 30 minutes，勾选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设置永不锁屏，Settings &gt; Security &amp; location &gt; Screen lock &gt; None，勾选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开启Location，Settings &gt;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Security &amp; location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 On（6.0以上版本每次执行前均会检查GPS是否开启，未开启则停止测试）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设置语言为English(United States)，Settings &gt; System &gt; Language &amp; input  &gt; language，设为English(United States)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开启备份选项，Settings &gt; System &gt; Backup &gt; Back up to Google Drive(系统需预设Drive为默认备份项，GTS测试必开此项，其他测试可不开)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开启 USB debugging，Settings  &gt; System &gt; Developer options &gt; USB debugging（注意：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 Android 4.2 及更高版本中，默认情况下会隐藏开发者选项。要显示这些选项，请依次转到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Settings &gt; System &gt; About phone &gt; Build number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，然后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点击Build number项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七次。返回上一屏幕以查找开发者选项。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保持唤醒状态，Settings &gt; System &gt; Developer options &gt; Stay Awake，勾选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关闭Verify apps over USB，Settings &gt; System &gt; Developer options &gt; Verify apps over USB ,点击使关闭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拷贝媒体文件（仅在测试CTS和Cts-on-gsi时候需要执行此项，如果没有拷贝设备端会自动进行下载，非常耗时，建议主动拷贝媒体文件到设备，以节约时间），在测试电脑上，通过adb正常连接设备后，进入媒体文件目录，执行目录下的copy_media.sh和copy_image.sh即可自动拷贝媒体文件到设备。可添加-s参数指定设备sn号来拷贝，如下：./copy_media.sh  -s  123456789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sz w:val="18"/>
          <w:szCs w:val="1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支持TFCard的设备，请插入TFCard，G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oogle要求class10以上的T卡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（仅在测试CTS和Cts-on-gsi时候需要执行此项，建议在retry阶段再单台设备插入即可）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sz w:val="18"/>
          <w:szCs w:val="1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SIM卡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设备，请插入SIM卡（CTS测试需要此项，请保证设备可读取SIM卡号，数据流量可正常使用）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t>测试</w:t>
      </w:r>
      <w:r>
        <w:rPr>
          <w:rFonts w:hint="eastAsia"/>
          <w:lang w:eastAsia="zh-CN"/>
        </w:rPr>
        <w:t>指令及流程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以下各项测试基于</w:t>
      </w:r>
      <w:r>
        <w:rPr>
          <w:rFonts w:hint="eastAsia"/>
          <w:lang w:val="en-US" w:eastAsia="zh-CN"/>
        </w:rPr>
        <w:t>64位Android 8.1 系统版本（32位系统各测试项基本是64位的1/2）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sz w:val="18"/>
          <w:szCs w:val="18"/>
        </w:rPr>
      </w:pPr>
      <w:r>
        <w:rPr>
          <w:sz w:val="18"/>
          <w:szCs w:val="18"/>
        </w:rPr>
        <w:t>CTS测试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CTS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进入CTS测试包目录/android-cts/tools/，执行 ./cts-tradefed，即可进入到CTS测试环境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：请根据前述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"_II、设备端配置要求"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4"/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设备端配置要求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，进行设置，通过数据线连接到电脑端，执行拷贝媒体文件（建议首次测试所有设备拷贝媒体文件，只写SN序列号，在retry 阶段再在单台设备上烧写其他信息，插入SIM卡和TF卡来进行测试）。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目前CTS测试项共781071项（根据设备软硬件配置差异会略有不同），建议多台设备一同测试以节约时间，基本上64位系统，4台设备一起测试，需要30～40小时。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2、执行CTS测试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a、执行整个CTS的测试：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run cts </w:t>
      </w:r>
      <w:r>
        <w:rPr>
          <w:rFonts w:hint="eastAsia"/>
          <w:sz w:val="18"/>
          <w:szCs w:val="18"/>
          <w:lang w:val="en-US" w:eastAsia="zh-CN"/>
        </w:rPr>
        <w:t xml:space="preserve">  （单台测试命令）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run cts --</w:t>
      </w:r>
      <w:r>
        <w:rPr>
          <w:rFonts w:hint="eastAsia"/>
          <w:sz w:val="18"/>
          <w:szCs w:val="18"/>
          <w:lang w:val="en-US" w:eastAsia="zh-CN"/>
        </w:rPr>
        <w:t>shards num -o（多台测试命令 ，num为设备数量）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还</w:t>
      </w:r>
      <w:r>
        <w:rPr>
          <w:sz w:val="18"/>
          <w:szCs w:val="18"/>
        </w:rPr>
        <w:t>可使用下面命令：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          run cts --shards </w:t>
      </w:r>
      <w:r>
        <w:rPr>
          <w:rFonts w:hint="eastAsia"/>
          <w:sz w:val="18"/>
          <w:szCs w:val="18"/>
          <w:lang w:val="en-US" w:eastAsia="zh-CN"/>
        </w:rPr>
        <w:t>num</w:t>
      </w:r>
      <w:r>
        <w:rPr>
          <w:sz w:val="18"/>
          <w:szCs w:val="18"/>
        </w:rPr>
        <w:t xml:space="preserve"> -o -d --skip-system-status-check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com.android.compatibility.common.tradefed.targetprep.NetworkConnectivityChecker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注：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-o = --skip-preconditions </w:t>
      </w:r>
      <w:r>
        <w:rPr>
          <w:rFonts w:hint="eastAsia"/>
          <w:sz w:val="18"/>
          <w:szCs w:val="18"/>
          <w:lang w:val="en-US" w:eastAsia="zh-CN"/>
        </w:rPr>
        <w:t xml:space="preserve"> 跳过媒体文件等预设检测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-d =--skip-device-info</w:t>
      </w:r>
      <w:r>
        <w:rPr>
          <w:rFonts w:hint="eastAsia"/>
          <w:sz w:val="18"/>
          <w:szCs w:val="18"/>
          <w:lang w:val="en-US" w:eastAsia="zh-CN"/>
        </w:rPr>
        <w:t xml:space="preserve">   跳过设备信息收集过程（可内部自测使用，申请白名单签名项和生成正式报告不建议使用）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--skip-system-status-check com.android.compatibility.common.tradefed.targetprep.NetworkConnectivityChecker跳过网络连接检测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b、CTS第一</w:t>
      </w:r>
      <w:r>
        <w:rPr>
          <w:rFonts w:hint="eastAsia"/>
          <w:sz w:val="18"/>
          <w:szCs w:val="18"/>
          <w:lang w:eastAsia="zh-CN"/>
        </w:rPr>
        <w:t>次</w:t>
      </w:r>
      <w:r>
        <w:rPr>
          <w:sz w:val="18"/>
          <w:szCs w:val="18"/>
        </w:rPr>
        <w:t>结束</w:t>
      </w:r>
      <w:r>
        <w:rPr>
          <w:rFonts w:hint="eastAsia"/>
          <w:sz w:val="18"/>
          <w:szCs w:val="18"/>
          <w:lang w:eastAsia="zh-CN"/>
        </w:rPr>
        <w:t>之后，会留有失败项和未执行项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继续进行测试（请烧写各种号码，插入SIM卡和TF卡）。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在cts测试环境下，执行l r（就是list result）指令，会列出当前已经测试过的内容，如下：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首列为测试的Session ID，进行retry测试需要上一次的Session ID，继续执行如下指令：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run cts --retry session-id </w:t>
      </w:r>
      <w:r>
        <w:rPr>
          <w:rFonts w:hint="eastAsia"/>
          <w:sz w:val="18"/>
          <w:szCs w:val="18"/>
          <w:lang w:val="en-US" w:eastAsia="zh-CN"/>
        </w:rPr>
        <w:t>-o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注：如果第一次测试结束后，失败项或未执行项非常多，可以进行多台设备retry，执行如下指令：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Run cts --retry session-id --shards num -s num1 -s num2 ...-s numn -o(需要分别使用-s参数列出每台设备的SN序列号)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其他常用测试指令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&gt; 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&gt; 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&gt; run </w:t>
      </w:r>
      <w:r>
        <w:rPr>
          <w:rStyle w:val="15"/>
          <w:rFonts w:hint="eastAsia"/>
          <w:sz w:val="18"/>
          <w:szCs w:val="18"/>
          <w:lang w:val="en-US" w:eastAsia="zh-CN"/>
        </w:rPr>
        <w:t>c</w:t>
      </w:r>
      <w:r>
        <w:rPr>
          <w:rStyle w:val="15"/>
          <w:sz w:val="18"/>
          <w:szCs w:val="18"/>
        </w:rPr>
        <w:t>ts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&gt; run </w:t>
      </w:r>
      <w:r>
        <w:rPr>
          <w:rStyle w:val="15"/>
          <w:rFonts w:hint="eastAsia"/>
          <w:sz w:val="18"/>
          <w:szCs w:val="18"/>
          <w:lang w:val="en-US" w:eastAsia="zh-CN"/>
        </w:rPr>
        <w:t>c</w:t>
      </w:r>
      <w:r>
        <w:rPr>
          <w:rStyle w:val="15"/>
          <w:sz w:val="18"/>
          <w:szCs w:val="18"/>
        </w:rPr>
        <w:t>ts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更多的命令可通过 </w:t>
      </w:r>
      <w:r>
        <w:rPr>
          <w:rStyle w:val="15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4、CTS测试报告及log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</w:t>
      </w:r>
      <w:r>
        <w:rPr>
          <w:rFonts w:hint="eastAsia"/>
          <w:sz w:val="18"/>
          <w:szCs w:val="18"/>
          <w:lang w:eastAsia="zh-CN"/>
        </w:rPr>
        <w:t>报告</w:t>
      </w:r>
      <w:r>
        <w:rPr>
          <w:sz w:val="18"/>
          <w:szCs w:val="18"/>
        </w:rPr>
        <w:t>文件位于android-cts/results下面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2、CTS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路径：文件位于android-cts/logs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）CTS Verifier测试相关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1、测试准备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1、</w:t>
      </w:r>
      <w:r>
        <w:rPr>
          <w:rFonts w:hint="eastAsia"/>
          <w:sz w:val="18"/>
          <w:szCs w:val="18"/>
          <w:lang w:eastAsia="zh-CN"/>
        </w:rPr>
        <w:t>通过</w:t>
      </w:r>
      <w:r>
        <w:rPr>
          <w:rFonts w:hint="eastAsia"/>
          <w:sz w:val="18"/>
          <w:szCs w:val="18"/>
          <w:lang w:val="en-US" w:eastAsia="zh-CN"/>
        </w:rPr>
        <w:t>adb命令</w:t>
      </w:r>
      <w:r>
        <w:rPr>
          <w:sz w:val="18"/>
          <w:szCs w:val="18"/>
        </w:rPr>
        <w:t>安装CtsVerifier.apk、NotificationBot.apk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CtsVerifierUSBCompanion.apk、CtsPermissionApp.apk等，命令如下：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adb install -r </w:t>
      </w:r>
      <w:r>
        <w:rPr>
          <w:rFonts w:hint="eastAsia"/>
          <w:sz w:val="18"/>
          <w:szCs w:val="18"/>
          <w:lang w:val="en-US" w:eastAsia="zh-CN"/>
        </w:rPr>
        <w:t>xxx</w:t>
      </w:r>
      <w:r>
        <w:rPr>
          <w:sz w:val="18"/>
          <w:szCs w:val="18"/>
        </w:rPr>
        <w:t>.apk   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3、打开手机上的CTS Verifier应用，根据提示测试每一项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color w:val="FF0000"/>
          <w:sz w:val="18"/>
          <w:szCs w:val="18"/>
          <w:lang w:eastAsia="zh-CN"/>
        </w:rPr>
        <w:t>后续会有单独文档来介绍各测试项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2、保存查看结果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所有测试完成后，点击CTS Verifier测试工具右上角的保存按钮，会提示结果保存位置，连接电脑，将结果拷贝到电脑即可查看。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outlineLvl w:val="1"/>
        <w:rPr>
          <w:sz w:val="18"/>
          <w:szCs w:val="18"/>
        </w:rPr>
      </w:pPr>
      <w:r>
        <w:rPr>
          <w:sz w:val="18"/>
          <w:szCs w:val="18"/>
        </w:rPr>
        <w:t>GTS测试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1、GTS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电脑端需要连接翻墙网络，确保电脑端可以正常访问Google服务器，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进入GTS测试包目录/android-gts/tools/，执行 ./gts-tradefed，即可进入到GTS测试环境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：请根据前述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"_II、设备端配置要求"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4"/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设备端配置要求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，进行设置，通过数据线连接到电脑端，不需拷贝媒体文件，Backup项必须打开。</w:t>
      </w:r>
    </w:p>
    <w:p>
      <w:pPr>
        <w:numPr>
          <w:ilvl w:val="0"/>
          <w:numId w:val="0"/>
        </w:numPr>
        <w:ind w:firstLine="420" w:firstLineChars="0"/>
        <w:rPr>
          <w:sz w:val="18"/>
          <w:szCs w:val="18"/>
          <w:lang w:val="en-US"/>
        </w:rPr>
      </w:pPr>
      <w:r>
        <w:rPr>
          <w:rFonts w:hint="eastAsia"/>
          <w:lang w:val="en-US" w:eastAsia="zh-CN"/>
        </w:rPr>
        <w:t>目前GTS测试项共2074项（根据设备软硬件配置差异会略有不同），测试项不多，单台设备测试即可，但是要保证翻墙网络的高速稳定，GTS测试会播放Google服务器端的网络视频。测试时间试网络情况而定（6.0_r2测试包用时10小时左右,最新版本为7.0_r2）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、执行GTS测试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a、执行整个GTS的测试：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      run gts</w:t>
      </w:r>
      <w:r>
        <w:rPr>
          <w:rFonts w:hint="eastAsia"/>
          <w:sz w:val="18"/>
          <w:szCs w:val="18"/>
          <w:lang w:val="en-US" w:eastAsia="zh-CN"/>
        </w:rPr>
        <w:t>-suite （命令较特殊）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b、GTS第一遍结束之后，</w:t>
      </w:r>
      <w:r>
        <w:rPr>
          <w:rFonts w:hint="eastAsia"/>
          <w:sz w:val="18"/>
          <w:szCs w:val="18"/>
          <w:lang w:eastAsia="zh-CN"/>
        </w:rPr>
        <w:t>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 r   查看测试结果，获取session_id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      </w:t>
      </w:r>
      <w:r>
        <w:rPr>
          <w:rFonts w:hint="eastAsia"/>
          <w:sz w:val="18"/>
          <w:szCs w:val="18"/>
          <w:lang w:val="en-US" w:eastAsia="zh-CN"/>
        </w:rPr>
        <w:t>run retry --retry session_id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4、执行单独模块或者单独测试项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      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run </w:t>
      </w:r>
      <w:r>
        <w:rPr>
          <w:rStyle w:val="15"/>
          <w:rFonts w:hint="eastAsia"/>
          <w:sz w:val="18"/>
          <w:szCs w:val="18"/>
          <w:lang w:val="en-US" w:eastAsia="zh-CN"/>
        </w:rPr>
        <w:t>g</w:t>
      </w:r>
      <w:r>
        <w:rPr>
          <w:rStyle w:val="15"/>
          <w:sz w:val="18"/>
          <w:szCs w:val="18"/>
        </w:rPr>
        <w:t>ts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run </w:t>
      </w:r>
      <w:r>
        <w:rPr>
          <w:rStyle w:val="15"/>
          <w:rFonts w:hint="eastAsia"/>
          <w:sz w:val="18"/>
          <w:szCs w:val="18"/>
          <w:lang w:val="en-US" w:eastAsia="zh-CN"/>
        </w:rPr>
        <w:t>g</w:t>
      </w:r>
      <w:r>
        <w:rPr>
          <w:rStyle w:val="15"/>
          <w:sz w:val="18"/>
          <w:szCs w:val="18"/>
        </w:rPr>
        <w:t>ts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更多的命令可通过 </w:t>
      </w:r>
      <w:r>
        <w:rPr>
          <w:rStyle w:val="15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5、GTS测试报告及log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路径：文件位于android-gts/results下面   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2、GTS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路径：文件位于android-gts/logs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VTS测试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t>为了能更快的将设备升级到新的Android版本，Android O 开始新引入了 Project Treble，</w:t>
      </w:r>
      <w:r>
        <w:rPr>
          <w:rFonts w:hint="eastAsia"/>
          <w:sz w:val="18"/>
          <w:szCs w:val="18"/>
          <w:lang w:eastAsia="zh-CN"/>
        </w:rPr>
        <w:t>相应的</w:t>
      </w:r>
      <w:r>
        <w:rPr>
          <w:sz w:val="18"/>
          <w:szCs w:val="18"/>
        </w:rPr>
        <w:t>GMS认证增加了VTS</w:t>
      </w:r>
      <w:r>
        <w:rPr>
          <w:rFonts w:hint="eastAsia"/>
          <w:sz w:val="18"/>
          <w:szCs w:val="18"/>
          <w:lang w:eastAsia="zh-CN"/>
        </w:rPr>
        <w:t>测试</w:t>
      </w:r>
      <w:r>
        <w:rPr>
          <w:sz w:val="18"/>
          <w:szCs w:val="18"/>
        </w:rPr>
        <w:t>和</w:t>
      </w:r>
      <w:r>
        <w:rPr>
          <w:rFonts w:hint="eastAsia"/>
          <w:sz w:val="18"/>
          <w:szCs w:val="18"/>
          <w:lang w:val="en-US" w:eastAsia="zh-CN"/>
        </w:rPr>
        <w:t>Cts-on-gsi(</w:t>
      </w:r>
      <w:r>
        <w:rPr>
          <w:sz w:val="18"/>
          <w:szCs w:val="18"/>
        </w:rPr>
        <w:t>针对GSI版本的CTS</w:t>
      </w:r>
      <w:r>
        <w:rPr>
          <w:rFonts w:hint="eastAsia"/>
          <w:sz w:val="18"/>
          <w:szCs w:val="18"/>
          <w:lang w:val="en-US" w:eastAsia="zh-CN"/>
        </w:rPr>
        <w:t>)</w:t>
      </w:r>
      <w:r>
        <w:rPr>
          <w:sz w:val="18"/>
          <w:szCs w:val="18"/>
        </w:rPr>
        <w:t>测试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1、VTS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脑端安装python环境（请参考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"_VTS测试电脑端Python环境安装流程："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附录A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）并且连接网络，然后进入VTS测试包目录/android-vts/tools/，执行 ./vts-tradefed，即可进入到VTS测试环境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设备端需要烧写GSI镜像文件（请参考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"_烧录GSI镜像方法："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附录B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），然后根据前述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"_II、设备端配置要求"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设备端配置要求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进行设置，通过数据线连接到电脑端，不需拷贝媒体文件，但在Android8.1的测试中，media文件要放在电脑中的/tmp/android-cts-media路径下，如果/tmp/android-cts-media路径下没有media文件，电脑端将会自动从网上下载（需翻墙网络），由于文件比较大，会比较耗时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目前VTS测试项共7144项（根据设备软硬件配置差异会略有不同），测试项不多，单台设备测试即可，但是要保证电脑端有网络连接，不然会影响python初始化，而引起跑不起来。测试包用时5小时左右。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、执行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a、执行整个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  run </w:t>
      </w:r>
      <w:r>
        <w:rPr>
          <w:rFonts w:hint="eastAsia"/>
          <w:sz w:val="18"/>
          <w:szCs w:val="18"/>
          <w:lang w:val="en-US" w:eastAsia="zh-CN"/>
        </w:rPr>
        <w:t>vts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b、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TS第一遍结束之后，</w:t>
      </w:r>
      <w:r>
        <w:rPr>
          <w:rFonts w:hint="eastAsia"/>
          <w:sz w:val="18"/>
          <w:szCs w:val="18"/>
          <w:lang w:eastAsia="zh-CN"/>
        </w:rPr>
        <w:t>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 r   查看测试结果，获取session_id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          </w:t>
      </w:r>
      <w:r>
        <w:rPr>
          <w:rFonts w:hint="eastAsia"/>
          <w:sz w:val="18"/>
          <w:szCs w:val="18"/>
          <w:lang w:val="en-US" w:eastAsia="zh-CN"/>
        </w:rPr>
        <w:t>run vts --retry session_id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4、执行单独模块或者单独测试项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      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run </w:t>
      </w:r>
      <w:r>
        <w:rPr>
          <w:rStyle w:val="15"/>
          <w:rFonts w:hint="eastAsia"/>
          <w:sz w:val="18"/>
          <w:szCs w:val="18"/>
          <w:lang w:val="en-US" w:eastAsia="zh-CN"/>
        </w:rPr>
        <w:t>v</w:t>
      </w:r>
      <w:r>
        <w:rPr>
          <w:rStyle w:val="15"/>
          <w:sz w:val="18"/>
          <w:szCs w:val="18"/>
        </w:rPr>
        <w:t>ts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run </w:t>
      </w:r>
      <w:r>
        <w:rPr>
          <w:rStyle w:val="15"/>
          <w:rFonts w:hint="eastAsia"/>
          <w:sz w:val="18"/>
          <w:szCs w:val="18"/>
          <w:lang w:val="en-US" w:eastAsia="zh-CN"/>
        </w:rPr>
        <w:t>v</w:t>
      </w:r>
      <w:r>
        <w:rPr>
          <w:rStyle w:val="15"/>
          <w:sz w:val="18"/>
          <w:szCs w:val="18"/>
        </w:rPr>
        <w:t>ts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更多的命令可通过 </w:t>
      </w:r>
      <w:r>
        <w:rPr>
          <w:rStyle w:val="15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5、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ts/results下面   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ts/logs</w:t>
      </w:r>
    </w:p>
    <w:p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6）GSI（Cts-on-gsi）测试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1、GSI</w:t>
      </w:r>
      <w:r>
        <w:rPr>
          <w:rFonts w:hint="eastAsia"/>
          <w:sz w:val="18"/>
          <w:szCs w:val="18"/>
          <w:lang w:eastAsia="zh-CN"/>
        </w:rPr>
        <w:t>测试准备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电脑端安装python环境（请参考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"_VTS测试电脑端Python环境安装流程："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附录A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）并且连接网络，进入VTS测试包目录/android-vts/tools/，执行 ./vts-tradefed，即可进入到GSI测试环境（测试包和VTS测试相同）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设备端需要烧写GSI镜像文件（请参考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"_烧录GSI镜像方法："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附录B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），然后根据前述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"_II、设备端配置要求"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设备端配置要求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进行设置，通过数据线连接到电脑端，需拷贝媒体文件。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目前GSI测试项共386170项（基本是CTS的一半，根据设备软硬件配置差异会略有不同），建议多台设备一同测试以节约时间，基本上64位系统，3台设备一起测试，需要20小时左右。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、执行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a、执行整个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 run </w:t>
      </w:r>
      <w:r>
        <w:rPr>
          <w:rFonts w:hint="eastAsia"/>
          <w:sz w:val="18"/>
          <w:szCs w:val="18"/>
          <w:lang w:val="en-US" w:eastAsia="zh-CN"/>
        </w:rPr>
        <w:t>cts-on-gsi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run cts-on-gsi --shards num -o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 b、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第一遍结束之后，</w:t>
      </w:r>
      <w:r>
        <w:rPr>
          <w:rFonts w:hint="eastAsia"/>
          <w:sz w:val="18"/>
          <w:szCs w:val="18"/>
          <w:lang w:eastAsia="zh-CN"/>
        </w:rPr>
        <w:t>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 r   查看测试结果，获取session_id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  </w:t>
      </w:r>
      <w:r>
        <w:rPr>
          <w:rFonts w:hint="eastAsia"/>
          <w:sz w:val="18"/>
          <w:szCs w:val="18"/>
          <w:lang w:val="en-US" w:eastAsia="zh-CN"/>
        </w:rPr>
        <w:t>run cts-on-gsi  --retry  session_id -o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4、执行单独模块或者单独测试项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      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run </w:t>
      </w:r>
      <w:r>
        <w:rPr>
          <w:rStyle w:val="15"/>
          <w:rFonts w:hint="eastAsia"/>
          <w:sz w:val="18"/>
          <w:szCs w:val="18"/>
          <w:lang w:val="en-US" w:eastAsia="zh-CN"/>
        </w:rPr>
        <w:t>cts-on-gsi</w:t>
      </w:r>
      <w:r>
        <w:rPr>
          <w:rStyle w:val="15"/>
          <w:sz w:val="18"/>
          <w:szCs w:val="18"/>
        </w:rPr>
        <w:t xml:space="preserve">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run </w:t>
      </w:r>
      <w:r>
        <w:rPr>
          <w:rStyle w:val="15"/>
          <w:rFonts w:hint="eastAsia"/>
          <w:sz w:val="18"/>
          <w:szCs w:val="18"/>
          <w:lang w:val="en-US" w:eastAsia="zh-CN"/>
        </w:rPr>
        <w:t>cts-on-gsi</w:t>
      </w:r>
      <w:r>
        <w:rPr>
          <w:rStyle w:val="15"/>
          <w:sz w:val="18"/>
          <w:szCs w:val="18"/>
        </w:rPr>
        <w:t xml:space="preserve"> 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更多的命令可通过 </w:t>
      </w:r>
      <w:r>
        <w:rPr>
          <w:rStyle w:val="15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5、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>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ts/results下面   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</w:t>
      </w:r>
      <w:r>
        <w:rPr>
          <w:rFonts w:hint="eastAsia"/>
          <w:sz w:val="18"/>
          <w:szCs w:val="18"/>
          <w:lang w:val="en-US" w:eastAsia="zh-CN"/>
        </w:rPr>
        <w:t>GSI</w:t>
      </w:r>
      <w:r>
        <w:rPr>
          <w:sz w:val="18"/>
          <w:szCs w:val="18"/>
        </w:rPr>
        <w:t xml:space="preserve">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v</w:t>
      </w:r>
      <w:r>
        <w:rPr>
          <w:sz w:val="18"/>
          <w:szCs w:val="18"/>
        </w:rPr>
        <w:t>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---------------------------------------------------------------------------------------------------------------------------------------------------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STS测试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1、S</w:t>
      </w:r>
      <w:r>
        <w:rPr>
          <w:rFonts w:hint="eastAsia" w:ascii="宋体" w:hAnsi="宋体" w:eastAsia="宋体" w:cs="宋体"/>
          <w:b/>
          <w:kern w:val="0"/>
          <w:sz w:val="18"/>
          <w:szCs w:val="18"/>
          <w:lang w:val="en-US" w:eastAsia="zh-CN" w:bidi="ar"/>
        </w:rPr>
        <w:t>TS测试准备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STS测试包分32位和64位版本，请根据设备端软件选择对应版本。进入STS测试包目录/android-sts/tools/，执行 ./sts-tradefed，即可进入到STS测试环境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：设备端需要烧写UserDebug版本软件，然后根据前述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\l "_II、设备端配置要求"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设备端配置要求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，进行设置，通过数据线连接到电脑端，不用拷贝媒体文件，不用SIM卡和TF卡。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目前STS测试项共460项（根据设备软硬件配置差异会略有不同），单台设备测试即可。64位系统，单台测试，需要5小时左右。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2、执行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TS测试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a、执行整个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TS的测试：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            run </w:t>
      </w:r>
      <w:r>
        <w:rPr>
          <w:rFonts w:hint="eastAsia"/>
          <w:sz w:val="18"/>
          <w:szCs w:val="18"/>
          <w:lang w:val="en-US" w:eastAsia="zh-CN"/>
        </w:rPr>
        <w:t>sts-engbuild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b、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TS第一</w:t>
      </w:r>
      <w:r>
        <w:rPr>
          <w:rFonts w:hint="eastAsia"/>
          <w:sz w:val="18"/>
          <w:szCs w:val="18"/>
          <w:lang w:eastAsia="zh-CN"/>
        </w:rPr>
        <w:t>次</w:t>
      </w:r>
      <w:r>
        <w:rPr>
          <w:sz w:val="18"/>
          <w:szCs w:val="18"/>
        </w:rPr>
        <w:t>结束</w:t>
      </w:r>
      <w:r>
        <w:rPr>
          <w:rFonts w:hint="eastAsia"/>
          <w:sz w:val="18"/>
          <w:szCs w:val="18"/>
          <w:lang w:eastAsia="zh-CN"/>
        </w:rPr>
        <w:t>之后，会留有失败项和未执行项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  <w:lang w:eastAsia="zh-CN"/>
        </w:rPr>
        <w:t>请执行</w:t>
      </w:r>
      <w:r>
        <w:rPr>
          <w:rFonts w:hint="eastAsia"/>
          <w:sz w:val="18"/>
          <w:szCs w:val="18"/>
          <w:lang w:val="en-US" w:eastAsia="zh-CN"/>
        </w:rPr>
        <w:t>retry进一步测试，请</w:t>
      </w:r>
      <w:r>
        <w:rPr>
          <w:rFonts w:hint="eastAsia"/>
          <w:sz w:val="18"/>
          <w:szCs w:val="18"/>
          <w:lang w:eastAsia="zh-CN"/>
        </w:rPr>
        <w:t>按如下执行</w:t>
      </w:r>
      <w:r>
        <w:rPr>
          <w:rFonts w:hint="eastAsia"/>
          <w:sz w:val="18"/>
          <w:szCs w:val="18"/>
          <w:lang w:val="en-US" w:eastAsia="zh-CN"/>
        </w:rPr>
        <w:t>retry 继续进行测试。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在sts测试环境下，执行l r（就是list result）指令，会列出当前已经测试过的内容，如下：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首列为测试的Session ID，进行retry测试需要上一次的Session ID，继续执行如下指令：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run </w:t>
      </w:r>
      <w:r>
        <w:rPr>
          <w:rFonts w:hint="eastAsia"/>
          <w:sz w:val="18"/>
          <w:szCs w:val="18"/>
          <w:lang w:val="en-US" w:eastAsia="zh-CN"/>
        </w:rPr>
        <w:t>sts-engbuild</w:t>
      </w:r>
      <w:r>
        <w:rPr>
          <w:sz w:val="18"/>
          <w:szCs w:val="18"/>
        </w:rPr>
        <w:t xml:space="preserve"> --retry session-id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outlineLvl w:val="3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3、</w:t>
      </w:r>
      <w:r>
        <w:rPr>
          <w:rFonts w:hint="eastAsia"/>
          <w:sz w:val="18"/>
          <w:szCs w:val="18"/>
          <w:lang w:eastAsia="zh-CN"/>
        </w:rPr>
        <w:t>其他常用测试指令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列出所有跑测结果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&gt; l 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列出所有检测到或已知的设备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>&gt; l 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单跑某一个模块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&gt; run </w:t>
      </w:r>
      <w:r>
        <w:rPr>
          <w:rStyle w:val="15"/>
          <w:rFonts w:hint="eastAsia"/>
          <w:sz w:val="18"/>
          <w:szCs w:val="18"/>
          <w:lang w:val="en-US" w:eastAsia="zh-CN"/>
        </w:rPr>
        <w:t>s</w:t>
      </w:r>
      <w:r>
        <w:rPr>
          <w:rStyle w:val="15"/>
          <w:sz w:val="18"/>
          <w:szCs w:val="18"/>
        </w:rPr>
        <w:t>ts</w:t>
      </w:r>
      <w:r>
        <w:rPr>
          <w:rStyle w:val="15"/>
          <w:rFonts w:hint="eastAsia"/>
          <w:sz w:val="18"/>
          <w:szCs w:val="18"/>
          <w:lang w:val="en-US" w:eastAsia="zh-CN"/>
        </w:rPr>
        <w:t>-engbuild</w:t>
      </w:r>
      <w:r>
        <w:rPr>
          <w:rStyle w:val="15"/>
          <w:sz w:val="18"/>
          <w:szCs w:val="18"/>
        </w:rPr>
        <w:t xml:space="preserve"> -m &lt;模块名&gt;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单跑某个测试项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18"/>
          <w:szCs w:val="18"/>
        </w:rPr>
      </w:pPr>
      <w:r>
        <w:rPr>
          <w:rStyle w:val="15"/>
          <w:sz w:val="18"/>
          <w:szCs w:val="18"/>
        </w:rPr>
        <w:t xml:space="preserve">&gt; run </w:t>
      </w:r>
      <w:r>
        <w:rPr>
          <w:rStyle w:val="15"/>
          <w:rFonts w:hint="eastAsia"/>
          <w:sz w:val="18"/>
          <w:szCs w:val="18"/>
          <w:lang w:val="en-US" w:eastAsia="zh-CN"/>
        </w:rPr>
        <w:t>s</w:t>
      </w:r>
      <w:r>
        <w:rPr>
          <w:rStyle w:val="15"/>
          <w:sz w:val="18"/>
          <w:szCs w:val="18"/>
        </w:rPr>
        <w:t>ts</w:t>
      </w:r>
      <w:r>
        <w:rPr>
          <w:rStyle w:val="15"/>
          <w:rFonts w:hint="eastAsia"/>
          <w:sz w:val="18"/>
          <w:szCs w:val="18"/>
          <w:lang w:val="en-US" w:eastAsia="zh-CN"/>
        </w:rPr>
        <w:t xml:space="preserve">-engbuild </w:t>
      </w:r>
      <w:r>
        <w:rPr>
          <w:rStyle w:val="15"/>
          <w:sz w:val="18"/>
          <w:szCs w:val="18"/>
        </w:rPr>
        <w:t>-m &lt;模块名&gt; -t &lt;测试项名&gt;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更多的命令可通过 </w:t>
      </w:r>
      <w:r>
        <w:rPr>
          <w:rStyle w:val="15"/>
          <w:sz w:val="18"/>
          <w:szCs w:val="18"/>
        </w:rPr>
        <w:t>help all</w:t>
      </w:r>
      <w:r>
        <w:rPr>
          <w:sz w:val="18"/>
          <w:szCs w:val="18"/>
        </w:rPr>
        <w:t xml:space="preserve"> 来查看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4、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TS测试报告及log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1、测试报告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</w:t>
      </w:r>
      <w:r>
        <w:rPr>
          <w:rFonts w:hint="eastAsia"/>
          <w:sz w:val="18"/>
          <w:szCs w:val="18"/>
          <w:lang w:eastAsia="zh-CN"/>
        </w:rPr>
        <w:t>报告</w:t>
      </w:r>
      <w:r>
        <w:rPr>
          <w:sz w:val="18"/>
          <w:szCs w:val="18"/>
        </w:rPr>
        <w:t>文件位于android-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ts/results下面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查看报告文件：(建议使用</w:t>
      </w:r>
      <w:r>
        <w:rPr>
          <w:rFonts w:hint="eastAsia"/>
          <w:sz w:val="18"/>
          <w:szCs w:val="18"/>
          <w:lang w:val="en-US" w:eastAsia="zh-CN"/>
        </w:rPr>
        <w:t>Chrome或</w:t>
      </w:r>
      <w:r>
        <w:rPr>
          <w:sz w:val="18"/>
          <w:szCs w:val="18"/>
        </w:rPr>
        <w:t>火狐浏览器打开)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test_result.xml</w:t>
      </w:r>
      <w:r>
        <w:rPr>
          <w:rFonts w:hint="eastAsia"/>
          <w:sz w:val="18"/>
          <w:szCs w:val="18"/>
          <w:lang w:val="en-US" w:eastAsia="zh-CN"/>
        </w:rPr>
        <w:t xml:space="preserve"> 此为完整的测试报告，较大，容易引起电脑卡死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test_result_failures.html  此为仅包含失败项和未执行项的测试报告，一般查看此报告即可。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2、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 log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路径：文件位于android-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sz w:val="18"/>
          <w:szCs w:val="18"/>
        </w:rPr>
        <w:t>ts/logs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        命名规则：以测试开始执行的日期和时间命名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Go版本性能测试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1、Go版本性能</w:t>
      </w:r>
      <w:r>
        <w:rPr>
          <w:rFonts w:hint="eastAsia" w:ascii="宋体" w:hAnsi="宋体" w:eastAsia="宋体" w:cs="宋体"/>
          <w:b/>
          <w:kern w:val="0"/>
          <w:sz w:val="18"/>
          <w:szCs w:val="18"/>
          <w:lang w:val="en-US" w:eastAsia="zh-CN" w:bidi="ar"/>
        </w:rPr>
        <w:t>测试准备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电脑端操作：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只有Go版本软件需要进行性能测试，使用Google提供的性能测试脚本（perf-scripts-2018-05-31-1527799913-198773620.tar.gz）,还需要Google提供的3P Apps（Test APKs-20180531T020725Z001.zip）。解压测试脚本后，将3A Apps内容拷贝到测试文件夹的apps目录，待设备连接到电脑后，执行./main.sh即可。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设备端操作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kern w:val="0"/>
          <w:sz w:val="18"/>
          <w:szCs w:val="18"/>
          <w:lang w:val="en-US" w:eastAsia="zh-CN" w:bidi="ar"/>
        </w:rPr>
        <w:t>设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备端需要烧写UserDebug版本软件，然后做如下设置：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插入TF卡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开启wifi，但不用连接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开启stay awake（11.Settings &gt; System &gt; Developer options &gt; Stay Awake，勾选）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设置无屏锁（Settings &gt; Security &amp; location &gt; Screen lock &gt; None，勾选）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0"/>
          <w:sz w:val="18"/>
          <w:szCs w:val="18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性能测试单台设备测试即可，测试成功会生成压缩包，一般需要多次测试才可完成</w:t>
      </w:r>
      <w:r>
        <w:rPr>
          <w:rFonts w:hint="eastAsia" w:asciiTheme="minorHAnsi" w:hAnsiTheme="minorHAnsi" w:eastAsiaTheme="minorEastAsia" w:cstheme="minorBidi"/>
          <w:b w:val="0"/>
          <w:kern w:val="0"/>
          <w:sz w:val="18"/>
          <w:szCs w:val="18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2、执行</w:t>
      </w:r>
      <w:r>
        <w:rPr>
          <w:rFonts w:hint="eastAsia"/>
          <w:sz w:val="18"/>
          <w:szCs w:val="18"/>
          <w:lang w:eastAsia="zh-CN"/>
        </w:rPr>
        <w:t>性能</w:t>
      </w:r>
      <w:r>
        <w:rPr>
          <w:sz w:val="18"/>
          <w:szCs w:val="18"/>
        </w:rPr>
        <w:t>测试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设备根据</w:t>
      </w:r>
      <w:r>
        <w:rPr>
          <w:rFonts w:hint="eastAsia"/>
          <w:sz w:val="18"/>
          <w:szCs w:val="18"/>
          <w:lang w:val="en-US" w:eastAsia="zh-CN"/>
        </w:rPr>
        <w:t>1中设置好之后，连接到电脑端，在测试脚本根目录下执行./main.sh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性能</w:t>
      </w:r>
      <w:r>
        <w:rPr>
          <w:sz w:val="18"/>
          <w:szCs w:val="18"/>
        </w:rPr>
        <w:t>测试报告及log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outlineLvl w:val="3"/>
        <w:rPr>
          <w:sz w:val="18"/>
          <w:szCs w:val="18"/>
        </w:rPr>
      </w:pPr>
      <w:r>
        <w:rPr>
          <w:sz w:val="18"/>
          <w:szCs w:val="18"/>
        </w:rPr>
        <w:t>测试报告</w:t>
      </w:r>
    </w:p>
    <w:p>
      <w:pPr>
        <w:pStyle w:val="8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路径：</w:t>
      </w:r>
      <w:r>
        <w:rPr>
          <w:rFonts w:hint="eastAsia"/>
          <w:sz w:val="18"/>
          <w:szCs w:val="18"/>
          <w:lang w:eastAsia="zh-CN"/>
        </w:rPr>
        <w:t>报告</w:t>
      </w:r>
      <w:r>
        <w:rPr>
          <w:sz w:val="18"/>
          <w:szCs w:val="18"/>
        </w:rPr>
        <w:t>文件位于</w:t>
      </w:r>
      <w:r>
        <w:rPr>
          <w:rFonts w:hint="eastAsia"/>
          <w:sz w:val="18"/>
          <w:szCs w:val="18"/>
          <w:lang w:eastAsia="zh-CN"/>
        </w:rPr>
        <w:t>测试脚本根目录</w:t>
      </w:r>
      <w:r>
        <w:rPr>
          <w:sz w:val="18"/>
          <w:szCs w:val="18"/>
        </w:rPr>
        <w:t>下面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命名规则：</w:t>
      </w:r>
      <w:r>
        <w:rPr>
          <w:rFonts w:hint="eastAsia"/>
          <w:sz w:val="18"/>
          <w:szCs w:val="18"/>
          <w:lang w:val="en-US" w:eastAsia="zh-CN"/>
        </w:rPr>
        <w:t>results-设备SN号码-时间戳.tar.gz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       查看报告文件：</w:t>
      </w:r>
      <w:r>
        <w:rPr>
          <w:rFonts w:hint="eastAsia"/>
          <w:sz w:val="18"/>
          <w:szCs w:val="18"/>
          <w:lang w:eastAsia="zh-CN"/>
        </w:rPr>
        <w:t>在测试脚本根目录下有：</w:t>
      </w:r>
      <w:r>
        <w:rPr>
          <w:rFonts w:hint="eastAsia"/>
          <w:sz w:val="18"/>
          <w:szCs w:val="18"/>
          <w:lang w:val="en-US" w:eastAsia="zh-CN"/>
        </w:rPr>
        <w:t>summary_results和test_results两个文件夹，压缩包里面的就是这两项内容。其中，summary_results中的内容是各测试项的结果；test_results中包含针对每个app的测试结果。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报告解读：请参考MTK的CDD文档中内容分析性能测试结果。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附录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1" w:name="_VTS测试电脑端Python环境安装流程："/>
      <w:r>
        <w:rPr>
          <w:rFonts w:hint="eastAsia"/>
          <w:lang w:val="en-US" w:eastAsia="zh-CN"/>
        </w:rPr>
        <w:t>VTS测试电脑端Python环境安装流程：</w:t>
      </w:r>
    </w:p>
    <w:bookmarkEnd w:id="1"/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sz w:val="18"/>
          <w:szCs w:val="18"/>
        </w:rPr>
        <w:t>安装 Python 开发工具包：</w:t>
      </w:r>
    </w:p>
    <w:p>
      <w:pPr>
        <w:ind w:firstLine="420" w:firstLineChars="0"/>
        <w:rPr>
          <w:rStyle w:val="15"/>
          <w:sz w:val="18"/>
          <w:szCs w:val="18"/>
        </w:rPr>
      </w:pPr>
      <w:r>
        <w:rPr>
          <w:rStyle w:val="15"/>
          <w:sz w:val="18"/>
          <w:szCs w:val="18"/>
        </w:rPr>
        <w:t>sudo apt-get install python-dev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sz w:val="18"/>
          <w:szCs w:val="18"/>
        </w:rPr>
        <w:t>安装协议缓冲区工具（适用于 Python）：</w:t>
      </w:r>
    </w:p>
    <w:p>
      <w:pPr>
        <w:ind w:firstLine="420" w:firstLineChars="0"/>
        <w:rPr>
          <w:rStyle w:val="15"/>
          <w:sz w:val="18"/>
          <w:szCs w:val="18"/>
        </w:rPr>
      </w:pPr>
      <w:r>
        <w:rPr>
          <w:rStyle w:val="15"/>
          <w:sz w:val="18"/>
          <w:szCs w:val="18"/>
        </w:rPr>
        <w:t>sudo apt-get install python-protobuf protobuf-compiler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3.</w:t>
      </w:r>
      <w:r>
        <w:rPr>
          <w:sz w:val="18"/>
          <w:szCs w:val="18"/>
        </w:rPr>
        <w:t>安装 Python 虚拟环境相关工具：</w:t>
      </w:r>
    </w:p>
    <w:p>
      <w:pPr>
        <w:ind w:left="420" w:leftChars="0" w:firstLine="0" w:firstLineChars="0"/>
        <w:rPr>
          <w:rStyle w:val="15"/>
          <w:sz w:val="18"/>
          <w:szCs w:val="18"/>
        </w:rPr>
      </w:pPr>
      <w:r>
        <w:rPr>
          <w:rStyle w:val="15"/>
          <w:sz w:val="18"/>
          <w:szCs w:val="18"/>
        </w:rPr>
        <w:t>sudo apt-get install python-virtualenv python-pip</w:t>
      </w:r>
    </w:p>
    <w:p>
      <w:pPr>
        <w:ind w:left="420" w:leftChars="0" w:firstLine="0" w:firstLineChars="0"/>
        <w:rPr>
          <w:rStyle w:val="15"/>
          <w:sz w:val="18"/>
          <w:szCs w:val="18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2" w:name="_烧录GSI镜像方法："/>
      <w:r>
        <w:rPr>
          <w:rFonts w:hint="eastAsia"/>
          <w:lang w:val="en-US" w:eastAsia="zh-CN"/>
        </w:rPr>
        <w:t>烧录GSI镜像方法：</w:t>
      </w:r>
    </w:p>
    <w:bookmarkEnd w:id="2"/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firstLine="420" w:firstLineChars="0"/>
        <w:outlineLvl w:val="3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设备端进入Settings &gt; System &gt; Developer options,分别打开OEM unlocking和USB debugging选项开关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设备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长按音量 + 和电源键进入fastboot模式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（或在开机模式下在电脑端cmd（或shell）窗口直接执行adb reboot bootloader）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cmd（或shell）窗口执行fastboot flashing unlock，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执行命令后需要选择音量 + 来确认unlock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cmd（或shell）窗口执行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fastboot erase system</w:t>
      </w: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，此项可选执行，出现烧录完成无法开机现象，请添加执行此项。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cmd（或shell）窗口执行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fastboot flash system system.img（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system.img就是GSI镜像，</w:t>
      </w: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版本确认请参考</w:t>
      </w: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instrText xml:space="preserve"> HYPERLINK \l "_如何确定GSI镜像 a/ab版本:" </w:instrText>
      </w: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Style w:val="14"/>
          <w:rFonts w:hint="eastAsia" w:cstheme="minorBidi"/>
          <w:b w:val="0"/>
          <w:kern w:val="2"/>
          <w:sz w:val="18"/>
          <w:szCs w:val="18"/>
          <w:lang w:val="en-US" w:eastAsia="zh-CN" w:bidi="ar-SA"/>
        </w:rPr>
        <w:t>附录C</w:t>
      </w: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 xml:space="preserve">cmd（或shell）窗口执行fastboot 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reboot</w:t>
      </w:r>
      <w:r>
        <w:t xml:space="preserve"> 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" w:name="_如何确定GSI镜像 a/ab版本:"/>
      <w:r>
        <w:rPr>
          <w:rFonts w:hint="eastAsia"/>
          <w:lang w:val="en-US" w:eastAsia="zh-CN"/>
        </w:rPr>
        <w:t>如何确定GSI镜像 a/ab版本:</w:t>
      </w:r>
    </w:p>
    <w:bookmarkEnd w:id="3"/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请根据下图查找项目软件ProjectConfig.mk中对应各项宏定义值，确认系统所支持的是a/ab版本，然后根据对应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Security patch level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来选择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对应的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GSI版本</w:t>
      </w: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，如：system-aosp_arm64_a-2018-05-05.img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sz w:val="18"/>
          <w:szCs w:val="18"/>
        </w:rPr>
      </w:pPr>
      <w:r>
        <w:drawing>
          <wp:inline distT="0" distB="0" distL="114300" distR="114300">
            <wp:extent cx="1598930" cy="18649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2A024"/>
    <w:multiLevelType w:val="singleLevel"/>
    <w:tmpl w:val="98F2A02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A634D0"/>
    <w:multiLevelType w:val="singleLevel"/>
    <w:tmpl w:val="B3A634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E35FE"/>
    <w:multiLevelType w:val="singleLevel"/>
    <w:tmpl w:val="E0AE35FE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E3AD1305"/>
    <w:multiLevelType w:val="multilevel"/>
    <w:tmpl w:val="E3AD13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544938F"/>
    <w:multiLevelType w:val="singleLevel"/>
    <w:tmpl w:val="F544938F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128389A9"/>
    <w:multiLevelType w:val="singleLevel"/>
    <w:tmpl w:val="128389A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1AA08661"/>
    <w:multiLevelType w:val="singleLevel"/>
    <w:tmpl w:val="1AA08661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2411A3F2"/>
    <w:multiLevelType w:val="singleLevel"/>
    <w:tmpl w:val="2411A3F2"/>
    <w:lvl w:ilvl="0" w:tentative="0">
      <w:start w:val="3"/>
      <w:numFmt w:val="decimal"/>
      <w:suff w:val="space"/>
      <w:lvlText w:val="%1)"/>
      <w:lvlJc w:val="left"/>
    </w:lvl>
  </w:abstractNum>
  <w:abstractNum w:abstractNumId="8">
    <w:nsid w:val="2B31F456"/>
    <w:multiLevelType w:val="singleLevel"/>
    <w:tmpl w:val="2B31F4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C732C"/>
    <w:rsid w:val="04434CA7"/>
    <w:rsid w:val="09A62450"/>
    <w:rsid w:val="0D515A2F"/>
    <w:rsid w:val="0F605882"/>
    <w:rsid w:val="18511AC1"/>
    <w:rsid w:val="18AB20EF"/>
    <w:rsid w:val="199F703A"/>
    <w:rsid w:val="1EF456A1"/>
    <w:rsid w:val="20A30D84"/>
    <w:rsid w:val="285201E4"/>
    <w:rsid w:val="426E29C3"/>
    <w:rsid w:val="47CF6054"/>
    <w:rsid w:val="48E12DFC"/>
    <w:rsid w:val="52D9557C"/>
    <w:rsid w:val="586C79CE"/>
    <w:rsid w:val="58741F4F"/>
    <w:rsid w:val="5C492D14"/>
    <w:rsid w:val="5D524ED3"/>
    <w:rsid w:val="5DED2B6E"/>
    <w:rsid w:val="61E02782"/>
    <w:rsid w:val="62BE06A5"/>
    <w:rsid w:val="68311479"/>
    <w:rsid w:val="6D535020"/>
    <w:rsid w:val="6FE91075"/>
    <w:rsid w:val="713140B7"/>
    <w:rsid w:val="778F442E"/>
    <w:rsid w:val="79AE4192"/>
    <w:rsid w:val="7DB079EE"/>
    <w:rsid w:val="7ED751D0"/>
    <w:rsid w:val="7F8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微软雅黑" w:hAnsi="微软雅黑" w:eastAsia="微软雅黑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2018-10-26T03:05:00Z</dcterms:created>
  <dc:creator>XXJ</dc:creator>
  <cp:lastModifiedBy>Administrator</cp:lastModifiedBy>
  <dcterms:modified xsi:type="dcterms:W3CDTF">2019-09-19T07:22:07Z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